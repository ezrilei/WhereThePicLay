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4F91" w14:textId="4EA12659" w:rsidR="00946DA6" w:rsidRDefault="00946DA6" w:rsidP="00946DA6">
      <w:pPr>
        <w:pStyle w:val="ac"/>
      </w:pPr>
      <w:r w:rsidRPr="00946DA6">
        <w:rPr>
          <w:rFonts w:hint="eastAsia"/>
        </w:rPr>
        <w:t>慰</w:t>
      </w:r>
      <w:r w:rsidR="00F61BF4">
        <w:rPr>
          <w:rFonts w:hint="eastAsia"/>
        </w:rPr>
        <w:t xml:space="preserve"> </w:t>
      </w:r>
      <w:r w:rsidR="00F61BF4">
        <w:t xml:space="preserve"> </w:t>
      </w:r>
      <w:r w:rsidRPr="00946DA6">
        <w:rPr>
          <w:rFonts w:hint="eastAsia"/>
        </w:rPr>
        <w:t>问</w:t>
      </w:r>
      <w:r w:rsidR="00F61BF4">
        <w:rPr>
          <w:rFonts w:hint="eastAsia"/>
        </w:rPr>
        <w:t xml:space="preserve"> </w:t>
      </w:r>
      <w:r w:rsidR="00F61BF4">
        <w:t xml:space="preserve"> </w:t>
      </w:r>
      <w:r w:rsidRPr="00946DA6">
        <w:rPr>
          <w:rFonts w:hint="eastAsia"/>
        </w:rPr>
        <w:t>信</w:t>
      </w:r>
    </w:p>
    <w:p w14:paraId="638CE21C" w14:textId="11F47A4C" w:rsidR="00946DA6" w:rsidRDefault="00946DA6" w:rsidP="00946DA6">
      <w:pPr>
        <w:ind w:firstLine="618"/>
      </w:pPr>
    </w:p>
    <w:p w14:paraId="6B04766C" w14:textId="203FEDB0" w:rsidR="00DD5CFF" w:rsidRPr="00946DA6" w:rsidRDefault="00DD5CFF" w:rsidP="00A06767">
      <w:pPr>
        <w:ind w:firstLineChars="0" w:firstLine="0"/>
        <w:rPr>
          <w:rFonts w:hint="eastAsia"/>
        </w:rPr>
      </w:pPr>
      <w:r w:rsidRPr="00DD5CFF">
        <w:rPr>
          <w:rFonts w:hint="eastAsia"/>
        </w:rPr>
        <w:t>namePerson</w:t>
      </w:r>
      <w:r w:rsidRPr="00DD5CFF">
        <w:rPr>
          <w:rFonts w:hint="eastAsia"/>
        </w:rPr>
        <w:t>同志：</w:t>
      </w:r>
    </w:p>
    <w:p w14:paraId="691EA5E4" w14:textId="0DF790A8" w:rsidR="005619DE" w:rsidRDefault="005619DE" w:rsidP="005619DE">
      <w:pPr>
        <w:ind w:firstLine="618"/>
      </w:pPr>
      <w:r>
        <w:rPr>
          <w:rFonts w:hint="eastAsia"/>
        </w:rPr>
        <w:t>您好！今年是中国共产党成立</w:t>
      </w:r>
      <w:r>
        <w:rPr>
          <w:rFonts w:hint="eastAsia"/>
        </w:rPr>
        <w:t>100</w:t>
      </w:r>
      <w:r>
        <w:rPr>
          <w:rFonts w:hint="eastAsia"/>
        </w:rPr>
        <w:t>周年。值此中国共产党百年华诞之际，谨向您和您的家人致以亲切的问候和良好的祝愿</w:t>
      </w:r>
      <w:r w:rsidR="002A2D30">
        <w:rPr>
          <w:rFonts w:hint="eastAsia"/>
        </w:rPr>
        <w:t>！</w:t>
      </w:r>
    </w:p>
    <w:p w14:paraId="6D754748" w14:textId="7A435BDA" w:rsidR="00697C52" w:rsidRDefault="00697C52" w:rsidP="005619DE">
      <w:pPr>
        <w:ind w:firstLine="618"/>
      </w:pPr>
      <w:r w:rsidRPr="00697C52">
        <w:rPr>
          <w:rFonts w:hint="eastAsia"/>
        </w:rPr>
        <w:t>奋斗百年路，启航新征程。希望您继续发挥党员模范带头作用，一如既往地支持全街经济社会各项工作。现将慰问金壹仟元整（</w:t>
      </w:r>
      <w:r w:rsidRPr="00697C52">
        <w:rPr>
          <w:rFonts w:hint="eastAsia"/>
        </w:rPr>
        <w:t>1000</w:t>
      </w:r>
      <w:r w:rsidRPr="00697C52">
        <w:rPr>
          <w:rFonts w:hint="eastAsia"/>
        </w:rPr>
        <w:t>元）汇入您的</w:t>
      </w:r>
      <w:r w:rsidRPr="00697C52">
        <w:rPr>
          <w:rFonts w:hint="eastAsia"/>
        </w:rPr>
        <w:t>nameBank</w:t>
      </w:r>
      <w:r w:rsidRPr="00697C52">
        <w:rPr>
          <w:rFonts w:hint="eastAsia"/>
        </w:rPr>
        <w:t>账户</w:t>
      </w:r>
      <w:r w:rsidRPr="00697C52">
        <w:rPr>
          <w:rFonts w:hint="eastAsia"/>
        </w:rPr>
        <w:t>account</w:t>
      </w:r>
      <w:r w:rsidRPr="00697C52">
        <w:rPr>
          <w:rFonts w:hint="eastAsia"/>
        </w:rPr>
        <w:t>，请查收。</w:t>
      </w:r>
    </w:p>
    <w:p w14:paraId="6E985755" w14:textId="4E515B48" w:rsidR="00494989" w:rsidRDefault="005619DE" w:rsidP="005619DE">
      <w:pPr>
        <w:ind w:firstLine="618"/>
      </w:pPr>
      <w:r>
        <w:rPr>
          <w:rFonts w:hint="eastAsia"/>
        </w:rPr>
        <w:t>祝您身体健康，阖家幸福！</w:t>
      </w:r>
    </w:p>
    <w:p w14:paraId="5FA83549" w14:textId="4BAFBAB3" w:rsidR="00F7049E" w:rsidRDefault="00F7049E" w:rsidP="00494989">
      <w:pPr>
        <w:ind w:firstLine="618"/>
      </w:pPr>
    </w:p>
    <w:p w14:paraId="2F9A5592" w14:textId="77777777" w:rsidR="006034DA" w:rsidRDefault="006034DA" w:rsidP="00494989">
      <w:pPr>
        <w:ind w:firstLine="618"/>
      </w:pPr>
    </w:p>
    <w:p w14:paraId="6C77C193" w14:textId="33369EED" w:rsidR="00494989" w:rsidRDefault="00494989" w:rsidP="00F7049E">
      <w:pPr>
        <w:wordWrap w:val="0"/>
        <w:ind w:firstLine="618"/>
        <w:jc w:val="right"/>
      </w:pPr>
      <w:r>
        <w:rPr>
          <w:rFonts w:hint="eastAsia"/>
        </w:rPr>
        <w:t>中共</w:t>
      </w:r>
      <w:r w:rsidR="00043B3A">
        <w:rPr>
          <w:rFonts w:hint="eastAsia"/>
        </w:rPr>
        <w:t>××</w:t>
      </w:r>
      <w:r>
        <w:rPr>
          <w:rFonts w:hint="eastAsia"/>
        </w:rPr>
        <w:t>街道工作委员会</w:t>
      </w:r>
      <w:r w:rsidR="00F7049E">
        <w:rPr>
          <w:rFonts w:hint="eastAsia"/>
        </w:rPr>
        <w:t xml:space="preserve"> </w:t>
      </w:r>
      <w:r w:rsidR="00F7049E">
        <w:t xml:space="preserve">    </w:t>
      </w:r>
    </w:p>
    <w:p w14:paraId="577DE085" w14:textId="7F5E6B14" w:rsidR="005619DE" w:rsidRPr="00494989" w:rsidRDefault="00494989" w:rsidP="00946DA6">
      <w:pPr>
        <w:wordWrap w:val="0"/>
        <w:ind w:firstLine="618"/>
        <w:jc w:val="right"/>
      </w:pPr>
      <w:r>
        <w:rPr>
          <w:rFonts w:hint="eastAsia"/>
        </w:rPr>
        <w:t>2021</w:t>
      </w:r>
      <w:r>
        <w:rPr>
          <w:rFonts w:hint="eastAsia"/>
        </w:rPr>
        <w:t>年</w:t>
      </w:r>
      <w:r w:rsidR="00F7049E">
        <w:t>7</w:t>
      </w:r>
      <w:r>
        <w:rPr>
          <w:rFonts w:hint="eastAsia"/>
        </w:rPr>
        <w:t>月</w:t>
      </w:r>
      <w:r w:rsidR="00F7049E">
        <w:t>1</w:t>
      </w:r>
      <w:r>
        <w:rPr>
          <w:rFonts w:hint="eastAsia"/>
        </w:rPr>
        <w:t>日</w:t>
      </w:r>
      <w:r w:rsidR="00F7049E">
        <w:t xml:space="preserve">        </w:t>
      </w:r>
    </w:p>
    <w:sectPr w:rsidR="005619DE" w:rsidRPr="00494989" w:rsidSect="00306850">
      <w:pgSz w:w="11900" w:h="16840"/>
      <w:pgMar w:top="2098" w:right="1474" w:bottom="1985" w:left="1588" w:header="720" w:footer="720" w:gutter="0"/>
      <w:cols w:space="720"/>
      <w:docGrid w:type="linesAndChars" w:linePitch="589" w:charSpace="-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81A9A" w14:textId="77777777" w:rsidR="00AC58D6" w:rsidRDefault="00AC58D6" w:rsidP="00F93C13">
      <w:pPr>
        <w:ind w:firstLine="640"/>
      </w:pPr>
      <w:r>
        <w:separator/>
      </w:r>
    </w:p>
  </w:endnote>
  <w:endnote w:type="continuationSeparator" w:id="0">
    <w:p w14:paraId="5AB4BA28" w14:textId="77777777" w:rsidR="00AC58D6" w:rsidRDefault="00AC58D6" w:rsidP="00F93C13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简体"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方正小标宋简体"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77E1F" w14:textId="77777777" w:rsidR="00AC58D6" w:rsidRDefault="00AC58D6" w:rsidP="00F93C13">
      <w:pPr>
        <w:ind w:firstLine="640"/>
      </w:pPr>
      <w:r>
        <w:separator/>
      </w:r>
    </w:p>
  </w:footnote>
  <w:footnote w:type="continuationSeparator" w:id="0">
    <w:p w14:paraId="4B0E7A69" w14:textId="77777777" w:rsidR="00AC58D6" w:rsidRDefault="00AC58D6" w:rsidP="00F93C13">
      <w:pPr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1CAC06"/>
    <w:multiLevelType w:val="singleLevel"/>
    <w:tmpl w:val="A61CAC0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3EFDCDE"/>
    <w:multiLevelType w:val="singleLevel"/>
    <w:tmpl w:val="B3EFDCD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FFFFFF7C"/>
    <w:multiLevelType w:val="singleLevel"/>
    <w:tmpl w:val="DE7014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28B647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1A44ED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B2946AF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0DEC92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33D0F9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0CCEAA0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B942C9A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09E8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B2B665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620DD606"/>
    <w:multiLevelType w:val="singleLevel"/>
    <w:tmpl w:val="620DD606"/>
    <w:lvl w:ilvl="0">
      <w:start w:val="2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309"/>
  <w:drawingGridVerticalSpacing w:val="58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89"/>
    <w:rsid w:val="000007A3"/>
    <w:rsid w:val="00016181"/>
    <w:rsid w:val="0004065F"/>
    <w:rsid w:val="00043B3A"/>
    <w:rsid w:val="00076627"/>
    <w:rsid w:val="000928C1"/>
    <w:rsid w:val="000C02CF"/>
    <w:rsid w:val="000E3A7C"/>
    <w:rsid w:val="001050CE"/>
    <w:rsid w:val="0014736B"/>
    <w:rsid w:val="001512F8"/>
    <w:rsid w:val="001642D9"/>
    <w:rsid w:val="00167EE8"/>
    <w:rsid w:val="00181BC3"/>
    <w:rsid w:val="001A25BE"/>
    <w:rsid w:val="001E532C"/>
    <w:rsid w:val="00214598"/>
    <w:rsid w:val="00245076"/>
    <w:rsid w:val="00285697"/>
    <w:rsid w:val="002A2D30"/>
    <w:rsid w:val="002A6ED1"/>
    <w:rsid w:val="002A707E"/>
    <w:rsid w:val="002B4014"/>
    <w:rsid w:val="002C098D"/>
    <w:rsid w:val="002C0C5C"/>
    <w:rsid w:val="002C420F"/>
    <w:rsid w:val="002D714A"/>
    <w:rsid w:val="00306850"/>
    <w:rsid w:val="00355704"/>
    <w:rsid w:val="003603B1"/>
    <w:rsid w:val="00365AEA"/>
    <w:rsid w:val="003755C3"/>
    <w:rsid w:val="003A1A18"/>
    <w:rsid w:val="003E3B35"/>
    <w:rsid w:val="003E4B9F"/>
    <w:rsid w:val="004135F8"/>
    <w:rsid w:val="00415587"/>
    <w:rsid w:val="00424CB1"/>
    <w:rsid w:val="004364C2"/>
    <w:rsid w:val="00491980"/>
    <w:rsid w:val="00494989"/>
    <w:rsid w:val="004A46A9"/>
    <w:rsid w:val="004C3EBB"/>
    <w:rsid w:val="004D2791"/>
    <w:rsid w:val="004E19B3"/>
    <w:rsid w:val="004E5CE0"/>
    <w:rsid w:val="004E67EB"/>
    <w:rsid w:val="004F281E"/>
    <w:rsid w:val="005345BE"/>
    <w:rsid w:val="005619DE"/>
    <w:rsid w:val="005633D5"/>
    <w:rsid w:val="0057063C"/>
    <w:rsid w:val="00581D98"/>
    <w:rsid w:val="00582E62"/>
    <w:rsid w:val="005A2DE8"/>
    <w:rsid w:val="005B16F9"/>
    <w:rsid w:val="005B6AC8"/>
    <w:rsid w:val="005D5E08"/>
    <w:rsid w:val="005E1374"/>
    <w:rsid w:val="005E37D4"/>
    <w:rsid w:val="005E42F5"/>
    <w:rsid w:val="005F3F9A"/>
    <w:rsid w:val="005F5D3D"/>
    <w:rsid w:val="006034DA"/>
    <w:rsid w:val="006113FF"/>
    <w:rsid w:val="0064539F"/>
    <w:rsid w:val="00647072"/>
    <w:rsid w:val="00697C52"/>
    <w:rsid w:val="006A5E64"/>
    <w:rsid w:val="006A60AD"/>
    <w:rsid w:val="00701B1A"/>
    <w:rsid w:val="00713064"/>
    <w:rsid w:val="00756E98"/>
    <w:rsid w:val="007608D7"/>
    <w:rsid w:val="00770C82"/>
    <w:rsid w:val="007D0AB5"/>
    <w:rsid w:val="007F2D3D"/>
    <w:rsid w:val="00814EFE"/>
    <w:rsid w:val="008222B4"/>
    <w:rsid w:val="00847624"/>
    <w:rsid w:val="008511BC"/>
    <w:rsid w:val="008620B0"/>
    <w:rsid w:val="00873299"/>
    <w:rsid w:val="00874F79"/>
    <w:rsid w:val="0087557E"/>
    <w:rsid w:val="00881D61"/>
    <w:rsid w:val="008C3724"/>
    <w:rsid w:val="008F0B7C"/>
    <w:rsid w:val="009066A8"/>
    <w:rsid w:val="009155B8"/>
    <w:rsid w:val="00945E30"/>
    <w:rsid w:val="00946DA6"/>
    <w:rsid w:val="009742D7"/>
    <w:rsid w:val="009760EE"/>
    <w:rsid w:val="00983FB9"/>
    <w:rsid w:val="00986156"/>
    <w:rsid w:val="00987B80"/>
    <w:rsid w:val="009A3DBD"/>
    <w:rsid w:val="009C030D"/>
    <w:rsid w:val="009C4EC9"/>
    <w:rsid w:val="009D1658"/>
    <w:rsid w:val="009E03C4"/>
    <w:rsid w:val="009E121F"/>
    <w:rsid w:val="00A05D98"/>
    <w:rsid w:val="00A06767"/>
    <w:rsid w:val="00A07BC8"/>
    <w:rsid w:val="00A35893"/>
    <w:rsid w:val="00A51785"/>
    <w:rsid w:val="00A91247"/>
    <w:rsid w:val="00A95E4C"/>
    <w:rsid w:val="00A97EF3"/>
    <w:rsid w:val="00AC58D6"/>
    <w:rsid w:val="00AC6726"/>
    <w:rsid w:val="00B4184F"/>
    <w:rsid w:val="00B5155C"/>
    <w:rsid w:val="00B6136D"/>
    <w:rsid w:val="00B62334"/>
    <w:rsid w:val="00B94D11"/>
    <w:rsid w:val="00BC3232"/>
    <w:rsid w:val="00BE6D15"/>
    <w:rsid w:val="00C2546F"/>
    <w:rsid w:val="00D14743"/>
    <w:rsid w:val="00D93C5F"/>
    <w:rsid w:val="00DA1F62"/>
    <w:rsid w:val="00DA397F"/>
    <w:rsid w:val="00DC30AE"/>
    <w:rsid w:val="00DD272D"/>
    <w:rsid w:val="00DD5CFF"/>
    <w:rsid w:val="00E06354"/>
    <w:rsid w:val="00E611EE"/>
    <w:rsid w:val="00E7738A"/>
    <w:rsid w:val="00E94782"/>
    <w:rsid w:val="00EA0002"/>
    <w:rsid w:val="00EC799B"/>
    <w:rsid w:val="00F03470"/>
    <w:rsid w:val="00F07631"/>
    <w:rsid w:val="00F20E34"/>
    <w:rsid w:val="00F30E8F"/>
    <w:rsid w:val="00F61BF4"/>
    <w:rsid w:val="00F66672"/>
    <w:rsid w:val="00F7049E"/>
    <w:rsid w:val="00F85EF4"/>
    <w:rsid w:val="00F87A50"/>
    <w:rsid w:val="00F93C13"/>
    <w:rsid w:val="00FB6074"/>
    <w:rsid w:val="00F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8975"/>
  <w15:chartTrackingRefBased/>
  <w15:docId w15:val="{9DC02ED8-757A-BE41-82BD-BC8EC01B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3D"/>
    <w:pPr>
      <w:ind w:firstLineChars="200" w:firstLine="200"/>
      <w:jc w:val="both"/>
    </w:pPr>
    <w:rPr>
      <w:rFonts w:ascii="Times New Roman" w:eastAsia="方正仿宋简体" w:hAnsi="Times New Roman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F5D3D"/>
    <w:pPr>
      <w:spacing w:line="560" w:lineRule="exact"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aliases w:val="标题 2 一、"/>
    <w:basedOn w:val="a"/>
    <w:next w:val="a"/>
    <w:link w:val="20"/>
    <w:uiPriority w:val="9"/>
    <w:semiHidden/>
    <w:unhideWhenUsed/>
    <w:qFormat/>
    <w:rsid w:val="00814EFE"/>
    <w:pPr>
      <w:outlineLvl w:val="1"/>
    </w:pPr>
    <w:rPr>
      <w:rFonts w:eastAsia="黑体" w:cs="宋体"/>
      <w:kern w:val="0"/>
    </w:rPr>
  </w:style>
  <w:style w:type="paragraph" w:styleId="3">
    <w:name w:val="heading 3"/>
    <w:aliases w:val="标题 3（一）"/>
    <w:basedOn w:val="a"/>
    <w:next w:val="a"/>
    <w:link w:val="30"/>
    <w:uiPriority w:val="9"/>
    <w:semiHidden/>
    <w:unhideWhenUsed/>
    <w:qFormat/>
    <w:rsid w:val="00814EFE"/>
    <w:pPr>
      <w:outlineLvl w:val="2"/>
    </w:pPr>
    <w:rPr>
      <w:rFonts w:eastAsia="方正楷体简体"/>
      <w:b/>
      <w:bCs/>
    </w:rPr>
  </w:style>
  <w:style w:type="paragraph" w:styleId="4">
    <w:name w:val="heading 4"/>
    <w:aliases w:val="标题 4_1.2.3."/>
    <w:basedOn w:val="a"/>
    <w:next w:val="a"/>
    <w:link w:val="40"/>
    <w:uiPriority w:val="9"/>
    <w:unhideWhenUsed/>
    <w:qFormat/>
    <w:rsid w:val="00582E62"/>
    <w:pPr>
      <w:ind w:firstLine="62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qFormat/>
    <w:rsid w:val="00814EFE"/>
    <w:rPr>
      <w:rFonts w:eastAsia="宋体" w:cs="Times New Roman (正文 CS 字体)"/>
      <w:sz w:val="18"/>
    </w:rPr>
  </w:style>
  <w:style w:type="character" w:customStyle="1" w:styleId="10">
    <w:name w:val="标题 1 字符"/>
    <w:basedOn w:val="a0"/>
    <w:link w:val="1"/>
    <w:uiPriority w:val="9"/>
    <w:rsid w:val="005F5D3D"/>
    <w:rPr>
      <w:rFonts w:ascii="Times New Roman" w:eastAsia="方正小标宋简体" w:hAnsi="Times New Roman"/>
      <w:b/>
      <w:bCs/>
      <w:kern w:val="44"/>
      <w:sz w:val="44"/>
      <w:szCs w:val="44"/>
    </w:rPr>
  </w:style>
  <w:style w:type="character" w:customStyle="1" w:styleId="20">
    <w:name w:val="标题 2 字符"/>
    <w:aliases w:val="标题 2 一、 字符"/>
    <w:basedOn w:val="a0"/>
    <w:link w:val="2"/>
    <w:uiPriority w:val="9"/>
    <w:rsid w:val="00814EFE"/>
    <w:rPr>
      <w:rFonts w:ascii="Times New Roman" w:eastAsia="黑体" w:hAnsi="Times New Roman" w:cs="宋体"/>
      <w:kern w:val="0"/>
      <w:sz w:val="32"/>
      <w:szCs w:val="32"/>
    </w:rPr>
  </w:style>
  <w:style w:type="character" w:customStyle="1" w:styleId="30">
    <w:name w:val="标题 3 字符"/>
    <w:aliases w:val="标题 3（一） 字符"/>
    <w:basedOn w:val="a0"/>
    <w:link w:val="3"/>
    <w:uiPriority w:val="9"/>
    <w:rsid w:val="00814EFE"/>
    <w:rPr>
      <w:rFonts w:ascii="Times New Roman" w:eastAsia="方正楷体简体" w:hAnsi="Times New Roman"/>
      <w:b/>
      <w:bCs/>
      <w:sz w:val="32"/>
      <w:szCs w:val="32"/>
    </w:rPr>
  </w:style>
  <w:style w:type="character" w:customStyle="1" w:styleId="40">
    <w:name w:val="标题 4 字符"/>
    <w:aliases w:val="标题 4_1.2.3. 字符"/>
    <w:basedOn w:val="a0"/>
    <w:link w:val="4"/>
    <w:uiPriority w:val="9"/>
    <w:rsid w:val="00582E62"/>
    <w:rPr>
      <w:rFonts w:ascii="Times New Roman" w:eastAsia="方正仿宋简体" w:hAnsi="Times New Roman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0AB5"/>
    <w:pPr>
      <w:ind w:firstLineChars="0" w:firstLine="0"/>
      <w:jc w:val="center"/>
      <w:outlineLvl w:val="0"/>
    </w:pPr>
    <w:rPr>
      <w:rFonts w:ascii="方正楷体简体" w:eastAsia="方正楷体简体" w:hAnsi="方正楷体简体" w:cs="Times New Roman"/>
    </w:rPr>
  </w:style>
  <w:style w:type="character" w:customStyle="1" w:styleId="a5">
    <w:name w:val="副标题 字符"/>
    <w:basedOn w:val="a0"/>
    <w:link w:val="a4"/>
    <w:uiPriority w:val="11"/>
    <w:rsid w:val="007D0AB5"/>
    <w:rPr>
      <w:rFonts w:ascii="方正楷体简体" w:eastAsia="方正楷体简体" w:hAnsi="方正楷体简体" w:cs="Times New Roman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3470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Times New Roman"/>
      <w:sz w:val="28"/>
      <w:szCs w:val="18"/>
    </w:rPr>
  </w:style>
  <w:style w:type="character" w:customStyle="1" w:styleId="a7">
    <w:name w:val="页眉 字符"/>
    <w:basedOn w:val="a0"/>
    <w:link w:val="a6"/>
    <w:uiPriority w:val="99"/>
    <w:rsid w:val="00F03470"/>
    <w:rPr>
      <w:rFonts w:ascii="Times New Roman" w:eastAsia="Times New Roman" w:hAnsi="Times New Roman"/>
      <w:sz w:val="28"/>
      <w:szCs w:val="18"/>
    </w:rPr>
  </w:style>
  <w:style w:type="paragraph" w:styleId="a8">
    <w:name w:val="footer"/>
    <w:basedOn w:val="a"/>
    <w:link w:val="a9"/>
    <w:semiHidden/>
    <w:unhideWhenUsed/>
    <w:qFormat/>
    <w:rsid w:val="00814EF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14EFE"/>
    <w:rPr>
      <w:rFonts w:ascii="Times New Roman" w:eastAsia="方正仿宋简体" w:hAnsi="Times New Roman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F93C13"/>
  </w:style>
  <w:style w:type="paragraph" w:styleId="TOC1">
    <w:name w:val="toc 1"/>
    <w:basedOn w:val="1"/>
    <w:next w:val="a"/>
    <w:autoRedefine/>
    <w:uiPriority w:val="39"/>
    <w:unhideWhenUsed/>
    <w:rsid w:val="00A35893"/>
    <w:pPr>
      <w:tabs>
        <w:tab w:val="right" w:leader="dot" w:pos="8828"/>
      </w:tabs>
      <w:ind w:firstLineChars="0" w:firstLine="0"/>
      <w:jc w:val="both"/>
      <w:outlineLvl w:val="9"/>
    </w:pPr>
    <w:rPr>
      <w:rFonts w:eastAsia="方正楷体简体"/>
      <w:b w:val="0"/>
      <w:noProof/>
      <w:sz w:val="32"/>
    </w:rPr>
  </w:style>
  <w:style w:type="paragraph" w:styleId="TOC2">
    <w:name w:val="toc 2"/>
    <w:basedOn w:val="3"/>
    <w:next w:val="a"/>
    <w:autoRedefine/>
    <w:uiPriority w:val="39"/>
    <w:unhideWhenUsed/>
    <w:rsid w:val="00DC30AE"/>
    <w:pPr>
      <w:outlineLvl w:val="9"/>
    </w:pPr>
  </w:style>
  <w:style w:type="character" w:styleId="ab">
    <w:name w:val="Hyperlink"/>
    <w:basedOn w:val="a0"/>
    <w:uiPriority w:val="99"/>
    <w:unhideWhenUsed/>
    <w:rsid w:val="00DC30AE"/>
    <w:rPr>
      <w:color w:val="0563C1" w:themeColor="hyperlink"/>
      <w:u w:val="single"/>
    </w:rPr>
  </w:style>
  <w:style w:type="paragraph" w:styleId="ac">
    <w:name w:val="Title"/>
    <w:basedOn w:val="1"/>
    <w:next w:val="a"/>
    <w:link w:val="ad"/>
    <w:uiPriority w:val="10"/>
    <w:qFormat/>
    <w:rsid w:val="00F85EF4"/>
    <w:pPr>
      <w:ind w:firstLineChars="0" w:firstLine="0"/>
      <w:outlineLvl w:val="9"/>
    </w:pPr>
    <w:rPr>
      <w:b w:val="0"/>
    </w:rPr>
  </w:style>
  <w:style w:type="character" w:customStyle="1" w:styleId="ad">
    <w:name w:val="标题 字符"/>
    <w:basedOn w:val="a0"/>
    <w:link w:val="ac"/>
    <w:uiPriority w:val="10"/>
    <w:rsid w:val="00F85EF4"/>
    <w:rPr>
      <w:rFonts w:ascii="Times New Roman" w:eastAsia="方正小标宋简体" w:hAnsi="Times New Roman"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245076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45076"/>
    <w:rPr>
      <w:rFonts w:ascii="Times New Roman" w:eastAsia="方正仿宋简体" w:hAnsi="Times New Roman"/>
      <w:sz w:val="32"/>
      <w:szCs w:val="32"/>
    </w:rPr>
  </w:style>
  <w:style w:type="paragraph" w:styleId="af0">
    <w:name w:val="Body Text"/>
    <w:basedOn w:val="a"/>
    <w:link w:val="af1"/>
    <w:uiPriority w:val="1"/>
    <w:qFormat/>
    <w:rsid w:val="00814EFE"/>
    <w:pPr>
      <w:ind w:firstLineChars="0" w:firstLine="0"/>
    </w:pPr>
    <w:rPr>
      <w:rFonts w:ascii="方正仿宋简体" w:hAnsi="方正仿宋简体" w:cs="方正仿宋简体"/>
      <w:lang w:val="zh-CN" w:bidi="zh-CN"/>
    </w:rPr>
  </w:style>
  <w:style w:type="character" w:customStyle="1" w:styleId="af1">
    <w:name w:val="正文文本 字符"/>
    <w:basedOn w:val="a0"/>
    <w:link w:val="af0"/>
    <w:uiPriority w:val="1"/>
    <w:rsid w:val="00814EFE"/>
    <w:rPr>
      <w:rFonts w:ascii="方正仿宋简体" w:eastAsia="方正仿宋简体" w:hAnsi="方正仿宋简体" w:cs="方正仿宋简体"/>
      <w:sz w:val="32"/>
      <w:szCs w:val="32"/>
      <w:lang w:val="zh-CN" w:bidi="zh-CN"/>
    </w:rPr>
  </w:style>
  <w:style w:type="paragraph" w:styleId="af2">
    <w:name w:val="No Spacing"/>
    <w:uiPriority w:val="1"/>
    <w:qFormat/>
    <w:rsid w:val="00814EFE"/>
    <w:pPr>
      <w:widowControl w:val="0"/>
      <w:jc w:val="both"/>
    </w:pPr>
    <w:rPr>
      <w:szCs w:val="22"/>
    </w:rPr>
  </w:style>
  <w:style w:type="paragraph" w:styleId="af3">
    <w:name w:val="Revision"/>
    <w:hidden/>
    <w:uiPriority w:val="99"/>
    <w:semiHidden/>
    <w:rsid w:val="009D1658"/>
    <w:rPr>
      <w:rFonts w:ascii="Times New Roman" w:eastAsia="方正仿宋简体" w:hAnsi="Times New Roman"/>
      <w:sz w:val="32"/>
      <w:szCs w:val="32"/>
    </w:rPr>
  </w:style>
  <w:style w:type="paragraph" w:customStyle="1" w:styleId="af4">
    <w:name w:val="【表格】"/>
    <w:basedOn w:val="a"/>
    <w:qFormat/>
    <w:rsid w:val="008C3724"/>
    <w:pPr>
      <w:widowControl w:val="0"/>
      <w:spacing w:line="300" w:lineRule="exact"/>
      <w:ind w:firstLineChars="0" w:firstLine="0"/>
      <w:contextualSpacing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ri/Library/Group%20Containers/UBF8T346G9.Office/User%20Content.localized/Templates.localized/&#20826;&#25919;&#26426;&#20851;&#20844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D2AB68-44F7-A44E-B9B5-293B994B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党政机关公文.dotx</Template>
  <TotalTime>12</TotalTime>
  <Pages>1</Pages>
  <Words>99</Words>
  <Characters>119</Characters>
  <Application>Microsoft Office Word</Application>
  <DocSecurity>0</DocSecurity>
  <Lines>17</Lines>
  <Paragraphs>18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Zhenyu</dc:creator>
  <cp:keywords/>
  <dc:description/>
  <cp:lastModifiedBy>Lei Ezri</cp:lastModifiedBy>
  <cp:revision>26</cp:revision>
  <cp:lastPrinted>2021-03-11T13:22:00Z</cp:lastPrinted>
  <dcterms:created xsi:type="dcterms:W3CDTF">2021-06-28T02:22:00Z</dcterms:created>
  <dcterms:modified xsi:type="dcterms:W3CDTF">2021-08-22T01:48:00Z</dcterms:modified>
</cp:coreProperties>
</file>